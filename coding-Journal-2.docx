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72C00F08" w:rsidR="008019BA" w:rsidRDefault="001047EB">
      <w:pPr>
        <w:pStyle w:val="Title"/>
      </w:pPr>
      <w:r>
        <w:t>Mon. 09/1</w:t>
      </w:r>
      <w:r w:rsidR="00C43FD7">
        <w:t>5</w:t>
      </w:r>
      <w:r>
        <w:t>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16B31A15" w14:textId="69372BA1" w:rsidR="0001624D" w:rsidRDefault="00C43FD7" w:rsidP="0001624D">
      <w:pPr>
        <w:pStyle w:val="ListParagraph"/>
        <w:numPr>
          <w:ilvl w:val="0"/>
          <w:numId w:val="23"/>
        </w:numPr>
      </w:pPr>
      <w:r>
        <w:t xml:space="preserve">Worked on the </w:t>
      </w:r>
      <w:proofErr w:type="spellStart"/>
      <w:r>
        <w:t>Veamly</w:t>
      </w:r>
      <w:proofErr w:type="spellEnd"/>
      <w:r>
        <w:t xml:space="preserve"> coding challenge</w:t>
      </w:r>
    </w:p>
    <w:p w14:paraId="6BBB2CB1" w14:textId="1C19C352" w:rsidR="00F8205E" w:rsidRDefault="00F8205E" w:rsidP="00F8205E">
      <w:pPr>
        <w:pStyle w:val="Heading1"/>
      </w:pPr>
      <w:r>
        <w:t>Job:</w:t>
      </w:r>
    </w:p>
    <w:p w14:paraId="631B2183" w14:textId="77777777" w:rsidR="00C43FD7" w:rsidRDefault="00C43FD7" w:rsidP="00AC03EA">
      <w:pPr>
        <w:pStyle w:val="Heading1"/>
      </w:pPr>
    </w:p>
    <w:p w14:paraId="7E068A4E" w14:textId="706F4D07" w:rsidR="00AC03EA" w:rsidRDefault="00AC03EA" w:rsidP="00AC03EA">
      <w:pPr>
        <w:pStyle w:val="Heading1"/>
      </w:pPr>
      <w:r>
        <w:t>Multi:</w:t>
      </w:r>
    </w:p>
    <w:p w14:paraId="78EAF09D" w14:textId="1B9EEC55" w:rsidR="00C43FD7" w:rsidRPr="00C43FD7" w:rsidRDefault="00C43FD7" w:rsidP="00C43FD7">
      <w:pPr>
        <w:pStyle w:val="ListParagraph"/>
        <w:numPr>
          <w:ilvl w:val="0"/>
          <w:numId w:val="23"/>
        </w:numPr>
      </w:pPr>
      <w:r>
        <w:t>Attended some of the React.js Global Summit</w:t>
      </w:r>
    </w:p>
    <w:sectPr w:rsidR="00C43FD7" w:rsidRPr="00C43FD7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7C355" w14:textId="77777777" w:rsidR="00276E55" w:rsidRDefault="00276E55">
      <w:pPr>
        <w:spacing w:after="0" w:line="240" w:lineRule="auto"/>
      </w:pPr>
      <w:r>
        <w:separator/>
      </w:r>
    </w:p>
  </w:endnote>
  <w:endnote w:type="continuationSeparator" w:id="0">
    <w:p w14:paraId="44986400" w14:textId="77777777" w:rsidR="00276E55" w:rsidRDefault="0027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64EFC" w14:textId="77777777" w:rsidR="00276E55" w:rsidRDefault="00276E55">
      <w:pPr>
        <w:spacing w:after="0" w:line="240" w:lineRule="auto"/>
      </w:pPr>
      <w:r>
        <w:separator/>
      </w:r>
    </w:p>
  </w:footnote>
  <w:footnote w:type="continuationSeparator" w:id="0">
    <w:p w14:paraId="2591172D" w14:textId="77777777" w:rsidR="00276E55" w:rsidRDefault="00276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C7CB6"/>
    <w:rsid w:val="00276E55"/>
    <w:rsid w:val="00355958"/>
    <w:rsid w:val="004502A2"/>
    <w:rsid w:val="004C2244"/>
    <w:rsid w:val="00510A0C"/>
    <w:rsid w:val="00590AE5"/>
    <w:rsid w:val="00617A95"/>
    <w:rsid w:val="00786158"/>
    <w:rsid w:val="0079250A"/>
    <w:rsid w:val="008019BA"/>
    <w:rsid w:val="00992A06"/>
    <w:rsid w:val="00A909D3"/>
    <w:rsid w:val="00AA2295"/>
    <w:rsid w:val="00AC03EA"/>
    <w:rsid w:val="00C43FD7"/>
    <w:rsid w:val="00D679B8"/>
    <w:rsid w:val="00DE08A9"/>
    <w:rsid w:val="00EF3ACB"/>
    <w:rsid w:val="00F124B6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2</cp:revision>
  <dcterms:created xsi:type="dcterms:W3CDTF">2020-09-16T20:32:00Z</dcterms:created>
  <dcterms:modified xsi:type="dcterms:W3CDTF">2020-09-16T20:32:00Z</dcterms:modified>
</cp:coreProperties>
</file>