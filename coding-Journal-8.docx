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67F036EA" w:rsidR="008019BA" w:rsidRDefault="001047EB">
      <w:pPr>
        <w:pStyle w:val="Title"/>
      </w:pPr>
      <w:r>
        <w:t>Mon. 09/1</w:t>
      </w:r>
      <w:r w:rsidR="002D7010">
        <w:t>9</w:t>
      </w:r>
      <w:r>
        <w:t>/2020</w:t>
      </w:r>
    </w:p>
    <w:p w14:paraId="5CEA63C2" w14:textId="2C3088BC" w:rsidR="008019BA" w:rsidRDefault="001047EB">
      <w:pPr>
        <w:pStyle w:val="Heading1"/>
      </w:pPr>
      <w:r>
        <w:t>Code:</w:t>
      </w:r>
    </w:p>
    <w:p w14:paraId="5CFA4E37" w14:textId="4F521177" w:rsidR="00702FAB" w:rsidRDefault="00D537E3" w:rsidP="00702FAB">
      <w:pPr>
        <w:pStyle w:val="ListParagraph"/>
        <w:numPr>
          <w:ilvl w:val="0"/>
          <w:numId w:val="25"/>
        </w:numPr>
      </w:pPr>
      <w:r>
        <w:t xml:space="preserve">Installed </w:t>
      </w:r>
      <w:proofErr w:type="spellStart"/>
      <w:r>
        <w:t>InteliiJ</w:t>
      </w:r>
      <w:proofErr w:type="spellEnd"/>
      <w:r>
        <w:t xml:space="preserve"> and recoded the </w:t>
      </w:r>
      <w:proofErr w:type="spellStart"/>
      <w:r>
        <w:t>Veamly</w:t>
      </w:r>
      <w:proofErr w:type="spellEnd"/>
      <w:r>
        <w:t xml:space="preserve"> assessment</w:t>
      </w:r>
    </w:p>
    <w:p w14:paraId="1A74EAFC" w14:textId="2B17EC6B" w:rsidR="00D537E3" w:rsidRPr="00702FAB" w:rsidRDefault="00D537E3" w:rsidP="00702FAB">
      <w:pPr>
        <w:pStyle w:val="ListParagraph"/>
        <w:numPr>
          <w:ilvl w:val="0"/>
          <w:numId w:val="25"/>
        </w:numPr>
      </w:pPr>
      <w:r>
        <w:t>Added the tests using JUnit</w:t>
      </w:r>
    </w:p>
    <w:p w14:paraId="6BBB2CB1" w14:textId="7D722E27" w:rsidR="00F8205E" w:rsidRDefault="00F8205E" w:rsidP="00F8205E">
      <w:pPr>
        <w:pStyle w:val="Heading1"/>
      </w:pPr>
      <w:r>
        <w:t>Job:</w:t>
      </w:r>
    </w:p>
    <w:p w14:paraId="631B2183" w14:textId="1B1EF16F" w:rsidR="00C43FD7" w:rsidRDefault="00D537E3" w:rsidP="00AC03EA">
      <w:pPr>
        <w:pStyle w:val="ListParagraph"/>
        <w:numPr>
          <w:ilvl w:val="0"/>
          <w:numId w:val="25"/>
        </w:numPr>
      </w:pPr>
      <w:r>
        <w:t xml:space="preserve">Had phone interview with Alex </w:t>
      </w:r>
      <w:proofErr w:type="spellStart"/>
      <w:r>
        <w:t>Henline</w:t>
      </w:r>
      <w:proofErr w:type="spellEnd"/>
      <w:r>
        <w:t xml:space="preserve"> from </w:t>
      </w:r>
      <w:proofErr w:type="spellStart"/>
      <w:r>
        <w:t>Inseego</w:t>
      </w:r>
      <w:proofErr w:type="spellEnd"/>
      <w:r>
        <w:t xml:space="preserve"> – went good. Waiting for more info to go further.</w:t>
      </w:r>
    </w:p>
    <w:p w14:paraId="7E068A4E" w14:textId="3A304978" w:rsidR="00AC03EA" w:rsidRDefault="00AC03EA" w:rsidP="00AC03EA">
      <w:pPr>
        <w:pStyle w:val="Heading1"/>
      </w:pPr>
      <w:r>
        <w:t>Multi:</w:t>
      </w:r>
    </w:p>
    <w:p w14:paraId="697F5EDA" w14:textId="21F239BF" w:rsidR="00836DD2" w:rsidRPr="00836DD2" w:rsidRDefault="00702FAB" w:rsidP="00702FAB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Attending the </w:t>
      </w:r>
      <w:hyperlink r:id="rId7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#hackerrank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Virtual Career Fair.</w:t>
      </w:r>
    </w:p>
    <w:sectPr w:rsidR="00836DD2" w:rsidRPr="00836DD2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7573" w14:textId="77777777" w:rsidR="004C5331" w:rsidRDefault="004C5331">
      <w:pPr>
        <w:spacing w:after="0" w:line="240" w:lineRule="auto"/>
      </w:pPr>
      <w:r>
        <w:separator/>
      </w:r>
    </w:p>
  </w:endnote>
  <w:endnote w:type="continuationSeparator" w:id="0">
    <w:p w14:paraId="4616AC34" w14:textId="77777777" w:rsidR="004C5331" w:rsidRDefault="004C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29B88" w14:textId="77777777" w:rsidR="004C5331" w:rsidRDefault="004C5331">
      <w:pPr>
        <w:spacing w:after="0" w:line="240" w:lineRule="auto"/>
      </w:pPr>
      <w:r>
        <w:separator/>
      </w:r>
    </w:p>
  </w:footnote>
  <w:footnote w:type="continuationSeparator" w:id="0">
    <w:p w14:paraId="06377109" w14:textId="77777777" w:rsidR="004C5331" w:rsidRDefault="004C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11EB4"/>
    <w:multiLevelType w:val="hybridMultilevel"/>
    <w:tmpl w:val="C874B930"/>
    <w:lvl w:ilvl="0" w:tplc="621675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9"/>
  </w:num>
  <w:num w:numId="17">
    <w:abstractNumId w:val="18"/>
  </w:num>
  <w:num w:numId="18">
    <w:abstractNumId w:val="10"/>
  </w:num>
  <w:num w:numId="19">
    <w:abstractNumId w:val="14"/>
  </w:num>
  <w:num w:numId="20">
    <w:abstractNumId w:val="17"/>
  </w:num>
  <w:num w:numId="21">
    <w:abstractNumId w:val="13"/>
  </w:num>
  <w:num w:numId="22">
    <w:abstractNumId w:val="11"/>
  </w:num>
  <w:num w:numId="23">
    <w:abstractNumId w:val="20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407AD"/>
    <w:rsid w:val="001673F2"/>
    <w:rsid w:val="001B3EC7"/>
    <w:rsid w:val="001C7CB6"/>
    <w:rsid w:val="00255280"/>
    <w:rsid w:val="002D7010"/>
    <w:rsid w:val="00355958"/>
    <w:rsid w:val="003E3D3A"/>
    <w:rsid w:val="004502A2"/>
    <w:rsid w:val="004C2244"/>
    <w:rsid w:val="004C5331"/>
    <w:rsid w:val="00510A0C"/>
    <w:rsid w:val="00590AE5"/>
    <w:rsid w:val="00617A95"/>
    <w:rsid w:val="006B555C"/>
    <w:rsid w:val="00702FAB"/>
    <w:rsid w:val="00762A2B"/>
    <w:rsid w:val="00786158"/>
    <w:rsid w:val="0079250A"/>
    <w:rsid w:val="008019BA"/>
    <w:rsid w:val="00836DD2"/>
    <w:rsid w:val="00992A06"/>
    <w:rsid w:val="00A909D3"/>
    <w:rsid w:val="00AA2295"/>
    <w:rsid w:val="00AC03EA"/>
    <w:rsid w:val="00B72C65"/>
    <w:rsid w:val="00C43FD7"/>
    <w:rsid w:val="00CA54E3"/>
    <w:rsid w:val="00CC7959"/>
    <w:rsid w:val="00D20420"/>
    <w:rsid w:val="00D537E3"/>
    <w:rsid w:val="00D679B8"/>
    <w:rsid w:val="00DB5164"/>
    <w:rsid w:val="00DE08A9"/>
    <w:rsid w:val="00EE7B1D"/>
    <w:rsid w:val="00EF3ACB"/>
    <w:rsid w:val="00F0156A"/>
    <w:rsid w:val="00F124B6"/>
    <w:rsid w:val="00F30045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hackerrank&amp;highlightedUpdateUrns=urn%3Ali%3Aactivity%3A6713871211820134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3</cp:revision>
  <dcterms:created xsi:type="dcterms:W3CDTF">2020-09-22T23:54:00Z</dcterms:created>
  <dcterms:modified xsi:type="dcterms:W3CDTF">2020-09-22T23:56:00Z</dcterms:modified>
</cp:coreProperties>
</file>