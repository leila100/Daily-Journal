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67F036EA" w:rsidR="008019BA" w:rsidRDefault="001047EB">
      <w:pPr>
        <w:pStyle w:val="Title"/>
      </w:pPr>
      <w:r>
        <w:t>Mon. 09/1</w:t>
      </w:r>
      <w:r w:rsidR="002D7010">
        <w:t>9</w:t>
      </w:r>
      <w:r>
        <w:t>/2020</w:t>
      </w:r>
    </w:p>
    <w:p w14:paraId="5CEA63C2" w14:textId="2C3088BC" w:rsidR="008019BA" w:rsidRDefault="001047EB">
      <w:pPr>
        <w:pStyle w:val="Heading1"/>
      </w:pPr>
      <w:r>
        <w:t>Code:</w:t>
      </w:r>
    </w:p>
    <w:p w14:paraId="5CFA4E37" w14:textId="274AD8F6" w:rsidR="00702FAB" w:rsidRPr="00702FAB" w:rsidRDefault="00702FAB" w:rsidP="00702FAB">
      <w:pPr>
        <w:pStyle w:val="ListParagraph"/>
        <w:numPr>
          <w:ilvl w:val="0"/>
          <w:numId w:val="25"/>
        </w:numPr>
      </w:pPr>
      <w:r>
        <w:t>Started adding Typescript to FMN</w:t>
      </w:r>
    </w:p>
    <w:p w14:paraId="6BBB2CB1" w14:textId="7D722E27" w:rsidR="00F8205E" w:rsidRDefault="00F8205E" w:rsidP="00F8205E">
      <w:pPr>
        <w:pStyle w:val="Heading1"/>
      </w:pPr>
      <w:r>
        <w:t>Job:</w:t>
      </w:r>
    </w:p>
    <w:p w14:paraId="206197BD" w14:textId="500AB1EE" w:rsidR="00702FAB" w:rsidRPr="00702FAB" w:rsidRDefault="00702FAB" w:rsidP="00702FAB">
      <w:pPr>
        <w:pStyle w:val="ListParagraph"/>
        <w:numPr>
          <w:ilvl w:val="0"/>
          <w:numId w:val="25"/>
        </w:numPr>
      </w:pPr>
      <w:r>
        <w:t xml:space="preserve">Applied to </w:t>
      </w:r>
      <w:proofErr w:type="spellStart"/>
      <w:r>
        <w:t>Inseego</w:t>
      </w:r>
      <w:proofErr w:type="spellEnd"/>
    </w:p>
    <w:p w14:paraId="631B2183" w14:textId="77777777" w:rsidR="00C43FD7" w:rsidRDefault="00C43FD7" w:rsidP="00AC03EA">
      <w:pPr>
        <w:pStyle w:val="Heading1"/>
      </w:pPr>
    </w:p>
    <w:p w14:paraId="7E068A4E" w14:textId="3A304978" w:rsidR="00AC03EA" w:rsidRDefault="00AC03EA" w:rsidP="00AC03EA">
      <w:pPr>
        <w:pStyle w:val="Heading1"/>
      </w:pPr>
      <w:r>
        <w:t>Multi:</w:t>
      </w:r>
    </w:p>
    <w:p w14:paraId="697F5EDA" w14:textId="21F239BF" w:rsidR="00836DD2" w:rsidRPr="00836DD2" w:rsidRDefault="00702FAB" w:rsidP="00702FAB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Attending the </w:t>
      </w:r>
      <w:hyperlink r:id="rId7" w:history="1">
        <w:r>
          <w:rPr>
            <w:rStyle w:val="Hyperlink"/>
            <w:rFonts w:ascii="Segoe UI" w:hAnsi="Segoe UI" w:cs="Segoe UI"/>
            <w:b/>
            <w:bCs/>
            <w:color w:val="665ED0"/>
            <w:sz w:val="21"/>
            <w:szCs w:val="21"/>
            <w:bdr w:val="none" w:sz="0" w:space="0" w:color="auto" w:frame="1"/>
            <w:shd w:val="clear" w:color="auto" w:fill="FFFFFF"/>
          </w:rPr>
          <w:t>#hackerrank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Virtual Career Fair.</w:t>
      </w:r>
    </w:p>
    <w:sectPr w:rsidR="00836DD2" w:rsidRPr="00836DD2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949CE" w14:textId="77777777" w:rsidR="00F0156A" w:rsidRDefault="00F0156A">
      <w:pPr>
        <w:spacing w:after="0" w:line="240" w:lineRule="auto"/>
      </w:pPr>
      <w:r>
        <w:separator/>
      </w:r>
    </w:p>
  </w:endnote>
  <w:endnote w:type="continuationSeparator" w:id="0">
    <w:p w14:paraId="46F4CB96" w14:textId="77777777" w:rsidR="00F0156A" w:rsidRDefault="00F0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6F0D4" w14:textId="77777777" w:rsidR="00F0156A" w:rsidRDefault="00F0156A">
      <w:pPr>
        <w:spacing w:after="0" w:line="240" w:lineRule="auto"/>
      </w:pPr>
      <w:r>
        <w:separator/>
      </w:r>
    </w:p>
  </w:footnote>
  <w:footnote w:type="continuationSeparator" w:id="0">
    <w:p w14:paraId="70D34783" w14:textId="77777777" w:rsidR="00F0156A" w:rsidRDefault="00F01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11EB4"/>
    <w:multiLevelType w:val="hybridMultilevel"/>
    <w:tmpl w:val="C874B930"/>
    <w:lvl w:ilvl="0" w:tplc="621675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9"/>
  </w:num>
  <w:num w:numId="17">
    <w:abstractNumId w:val="18"/>
  </w:num>
  <w:num w:numId="18">
    <w:abstractNumId w:val="10"/>
  </w:num>
  <w:num w:numId="19">
    <w:abstractNumId w:val="14"/>
  </w:num>
  <w:num w:numId="20">
    <w:abstractNumId w:val="17"/>
  </w:num>
  <w:num w:numId="21">
    <w:abstractNumId w:val="13"/>
  </w:num>
  <w:num w:numId="22">
    <w:abstractNumId w:val="11"/>
  </w:num>
  <w:num w:numId="23">
    <w:abstractNumId w:val="20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407AD"/>
    <w:rsid w:val="001673F2"/>
    <w:rsid w:val="001B3EC7"/>
    <w:rsid w:val="001C7CB6"/>
    <w:rsid w:val="00255280"/>
    <w:rsid w:val="002D7010"/>
    <w:rsid w:val="00355958"/>
    <w:rsid w:val="004502A2"/>
    <w:rsid w:val="004C2244"/>
    <w:rsid w:val="00510A0C"/>
    <w:rsid w:val="00590AE5"/>
    <w:rsid w:val="00617A95"/>
    <w:rsid w:val="006B555C"/>
    <w:rsid w:val="00702FAB"/>
    <w:rsid w:val="00762A2B"/>
    <w:rsid w:val="00786158"/>
    <w:rsid w:val="0079250A"/>
    <w:rsid w:val="008019BA"/>
    <w:rsid w:val="00836DD2"/>
    <w:rsid w:val="00992A06"/>
    <w:rsid w:val="00A909D3"/>
    <w:rsid w:val="00AA2295"/>
    <w:rsid w:val="00AC03EA"/>
    <w:rsid w:val="00B72C65"/>
    <w:rsid w:val="00C43FD7"/>
    <w:rsid w:val="00CA54E3"/>
    <w:rsid w:val="00CC7959"/>
    <w:rsid w:val="00D20420"/>
    <w:rsid w:val="00D679B8"/>
    <w:rsid w:val="00DB5164"/>
    <w:rsid w:val="00DE08A9"/>
    <w:rsid w:val="00EE7B1D"/>
    <w:rsid w:val="00EF3ACB"/>
    <w:rsid w:val="00F0156A"/>
    <w:rsid w:val="00F124B6"/>
    <w:rsid w:val="00F30045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hackerrank&amp;highlightedUpdateUrns=urn%3Ali%3Aactivity%3A6713871211820134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3</cp:revision>
  <dcterms:created xsi:type="dcterms:W3CDTF">2020-09-22T23:52:00Z</dcterms:created>
  <dcterms:modified xsi:type="dcterms:W3CDTF">2020-09-22T23:53:00Z</dcterms:modified>
</cp:coreProperties>
</file>