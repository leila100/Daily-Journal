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6B8191C3" w:rsidR="008019BA" w:rsidRDefault="001047EB">
      <w:pPr>
        <w:pStyle w:val="Title"/>
      </w:pPr>
      <w:r>
        <w:t>Mon. 09/1</w:t>
      </w:r>
      <w:r w:rsidR="00EE7B1D">
        <w:t>6</w:t>
      </w:r>
      <w:r>
        <w:t>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16B31A15" w14:textId="4C4F78A7" w:rsidR="0001624D" w:rsidRDefault="00EE7B1D" w:rsidP="0001624D">
      <w:pPr>
        <w:pStyle w:val="ListParagraph"/>
        <w:numPr>
          <w:ilvl w:val="0"/>
          <w:numId w:val="23"/>
        </w:numPr>
      </w:pPr>
      <w:r>
        <w:t>Finished</w:t>
      </w:r>
      <w:r w:rsidR="00C43FD7">
        <w:t xml:space="preserve"> the Veamly coding challenge</w:t>
      </w:r>
      <w:r>
        <w:t xml:space="preserve"> and submitted it.</w:t>
      </w:r>
    </w:p>
    <w:p w14:paraId="1FD484CC" w14:textId="1E857179" w:rsidR="00B72C65" w:rsidRDefault="00B72C65" w:rsidP="00B72C65">
      <w:pPr>
        <w:pStyle w:val="ListParagraph"/>
        <w:numPr>
          <w:ilvl w:val="1"/>
          <w:numId w:val="23"/>
        </w:numPr>
      </w:pPr>
      <w:r>
        <w:t>Added comments and tests</w:t>
      </w:r>
    </w:p>
    <w:p w14:paraId="005F0055" w14:textId="72B4DFA0" w:rsidR="00B72C65" w:rsidRDefault="00B72C65" w:rsidP="00B72C65">
      <w:pPr>
        <w:pStyle w:val="ListParagraph"/>
        <w:numPr>
          <w:ilvl w:val="1"/>
          <w:numId w:val="23"/>
        </w:numPr>
      </w:pPr>
      <w:r>
        <w:t>Added a Readme file to explain how to compile/run the program and an explanation of the code and some assumptions I made</w:t>
      </w:r>
    </w:p>
    <w:p w14:paraId="0F561F1E" w14:textId="051D1E77" w:rsidR="00EE7B1D" w:rsidRDefault="00EE7B1D" w:rsidP="0001624D">
      <w:pPr>
        <w:pStyle w:val="ListParagraph"/>
        <w:numPr>
          <w:ilvl w:val="0"/>
          <w:numId w:val="23"/>
        </w:numPr>
      </w:pPr>
      <w:r>
        <w:t>Continued with the Typescript course on Udemy.</w:t>
      </w:r>
    </w:p>
    <w:p w14:paraId="6BBB2CB1" w14:textId="1C19C352" w:rsidR="00F8205E" w:rsidRDefault="00F8205E" w:rsidP="00F8205E">
      <w:pPr>
        <w:pStyle w:val="Heading1"/>
      </w:pPr>
      <w:r>
        <w:t>Job:</w:t>
      </w:r>
    </w:p>
    <w:p w14:paraId="631B2183" w14:textId="77777777" w:rsidR="00C43FD7" w:rsidRDefault="00C43FD7" w:rsidP="00AC03EA">
      <w:pPr>
        <w:pStyle w:val="Heading1"/>
      </w:pPr>
    </w:p>
    <w:p w14:paraId="7E068A4E" w14:textId="706F4D07" w:rsidR="00AC03EA" w:rsidRDefault="00AC03EA" w:rsidP="00AC03EA">
      <w:pPr>
        <w:pStyle w:val="Heading1"/>
      </w:pPr>
      <w:r>
        <w:t>Multi:</w:t>
      </w:r>
    </w:p>
    <w:p w14:paraId="78EAF09D" w14:textId="25DF29F3" w:rsidR="00C43FD7" w:rsidRDefault="00C43FD7" w:rsidP="00C43FD7">
      <w:pPr>
        <w:pStyle w:val="ListParagraph"/>
        <w:numPr>
          <w:ilvl w:val="0"/>
          <w:numId w:val="23"/>
        </w:numPr>
      </w:pPr>
      <w:r>
        <w:t xml:space="preserve">Attended some of </w:t>
      </w:r>
      <w:r w:rsidR="00EE7B1D">
        <w:t>the Amazon Career Day</w:t>
      </w:r>
    </w:p>
    <w:p w14:paraId="7D591D6D" w14:textId="6795306C" w:rsidR="00EE7B1D" w:rsidRPr="00C43FD7" w:rsidRDefault="00EE7B1D" w:rsidP="00C43FD7">
      <w:pPr>
        <w:pStyle w:val="ListParagraph"/>
        <w:numPr>
          <w:ilvl w:val="0"/>
          <w:numId w:val="23"/>
        </w:numPr>
      </w:pPr>
      <w:r>
        <w:t>Attended some of the Women connect talks</w:t>
      </w:r>
    </w:p>
    <w:sectPr w:rsidR="00EE7B1D" w:rsidRPr="00C43FD7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A8C17" w14:textId="77777777" w:rsidR="001407AD" w:rsidRDefault="001407AD">
      <w:pPr>
        <w:spacing w:after="0" w:line="240" w:lineRule="auto"/>
      </w:pPr>
      <w:r>
        <w:separator/>
      </w:r>
    </w:p>
  </w:endnote>
  <w:endnote w:type="continuationSeparator" w:id="0">
    <w:p w14:paraId="47383F86" w14:textId="77777777" w:rsidR="001407AD" w:rsidRDefault="0014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51EC9" w14:textId="77777777" w:rsidR="001407AD" w:rsidRDefault="001407AD">
      <w:pPr>
        <w:spacing w:after="0" w:line="240" w:lineRule="auto"/>
      </w:pPr>
      <w:r>
        <w:separator/>
      </w:r>
    </w:p>
  </w:footnote>
  <w:footnote w:type="continuationSeparator" w:id="0">
    <w:p w14:paraId="76676004" w14:textId="77777777" w:rsidR="001407AD" w:rsidRDefault="00140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407AD"/>
    <w:rsid w:val="001C7CB6"/>
    <w:rsid w:val="00355958"/>
    <w:rsid w:val="004502A2"/>
    <w:rsid w:val="004C2244"/>
    <w:rsid w:val="00510A0C"/>
    <w:rsid w:val="00590AE5"/>
    <w:rsid w:val="00617A95"/>
    <w:rsid w:val="00786158"/>
    <w:rsid w:val="0079250A"/>
    <w:rsid w:val="008019BA"/>
    <w:rsid w:val="00992A06"/>
    <w:rsid w:val="00A909D3"/>
    <w:rsid w:val="00AA2295"/>
    <w:rsid w:val="00AC03EA"/>
    <w:rsid w:val="00B72C65"/>
    <w:rsid w:val="00C43FD7"/>
    <w:rsid w:val="00D679B8"/>
    <w:rsid w:val="00DB5164"/>
    <w:rsid w:val="00DE08A9"/>
    <w:rsid w:val="00EE7B1D"/>
    <w:rsid w:val="00EF3ACB"/>
    <w:rsid w:val="00F124B6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65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3</cp:revision>
  <dcterms:created xsi:type="dcterms:W3CDTF">2020-09-16T20:33:00Z</dcterms:created>
  <dcterms:modified xsi:type="dcterms:W3CDTF">2020-09-16T21:38:00Z</dcterms:modified>
</cp:coreProperties>
</file>