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66D4F448" w:rsidR="008019BA" w:rsidRDefault="001047EB">
      <w:pPr>
        <w:pStyle w:val="Title"/>
      </w:pPr>
      <w:r>
        <w:t>Mon. 09/1</w:t>
      </w:r>
      <w:r w:rsidR="001673F2">
        <w:t>7</w:t>
      </w:r>
      <w:r>
        <w:t>/2020</w:t>
      </w:r>
    </w:p>
    <w:p w14:paraId="5CEA63C2" w14:textId="1A63A0B0" w:rsidR="008019BA" w:rsidRDefault="001047EB">
      <w:pPr>
        <w:pStyle w:val="Heading1"/>
      </w:pPr>
      <w:r>
        <w:t>Code:</w:t>
      </w:r>
    </w:p>
    <w:p w14:paraId="0F561F1E" w14:textId="3D969A55" w:rsidR="00EE7B1D" w:rsidRDefault="00EE7B1D" w:rsidP="0001624D">
      <w:pPr>
        <w:pStyle w:val="ListParagraph"/>
        <w:numPr>
          <w:ilvl w:val="0"/>
          <w:numId w:val="23"/>
        </w:numPr>
      </w:pPr>
      <w:r>
        <w:t>Continued with the Typescript course on Udemy.</w:t>
      </w:r>
    </w:p>
    <w:p w14:paraId="55AB918F" w14:textId="583A8110" w:rsidR="001673F2" w:rsidRDefault="001673F2" w:rsidP="0001624D">
      <w:pPr>
        <w:pStyle w:val="ListParagraph"/>
        <w:numPr>
          <w:ilvl w:val="0"/>
          <w:numId w:val="23"/>
        </w:numPr>
      </w:pPr>
      <w:r>
        <w:t xml:space="preserve">Solved the </w:t>
      </w:r>
      <w:proofErr w:type="spellStart"/>
      <w:r>
        <w:t>CodeSignal</w:t>
      </w:r>
      <w:proofErr w:type="spellEnd"/>
      <w:r>
        <w:t xml:space="preserve"> problem “File Naming”</w:t>
      </w:r>
    </w:p>
    <w:p w14:paraId="6BBB2CB1" w14:textId="1C19C352" w:rsidR="00F8205E" w:rsidRDefault="00F8205E" w:rsidP="00F8205E">
      <w:pPr>
        <w:pStyle w:val="Heading1"/>
      </w:pPr>
      <w:r>
        <w:t>Job:</w:t>
      </w:r>
    </w:p>
    <w:p w14:paraId="631B2183" w14:textId="77777777" w:rsidR="00C43FD7" w:rsidRDefault="00C43FD7" w:rsidP="00AC03EA">
      <w:pPr>
        <w:pStyle w:val="Heading1"/>
      </w:pPr>
    </w:p>
    <w:p w14:paraId="7E068A4E" w14:textId="706F4D07" w:rsidR="00AC03EA" w:rsidRDefault="00AC03EA" w:rsidP="00AC03EA">
      <w:pPr>
        <w:pStyle w:val="Heading1"/>
      </w:pPr>
      <w:r>
        <w:t>Multi:</w:t>
      </w:r>
    </w:p>
    <w:sectPr w:rsidR="00AC03EA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62642" w14:textId="77777777" w:rsidR="00255280" w:rsidRDefault="00255280">
      <w:pPr>
        <w:spacing w:after="0" w:line="240" w:lineRule="auto"/>
      </w:pPr>
      <w:r>
        <w:separator/>
      </w:r>
    </w:p>
  </w:endnote>
  <w:endnote w:type="continuationSeparator" w:id="0">
    <w:p w14:paraId="7897C4BD" w14:textId="77777777" w:rsidR="00255280" w:rsidRDefault="0025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2FCAF" w14:textId="77777777" w:rsidR="00255280" w:rsidRDefault="00255280">
      <w:pPr>
        <w:spacing w:after="0" w:line="240" w:lineRule="auto"/>
      </w:pPr>
      <w:r>
        <w:separator/>
      </w:r>
    </w:p>
  </w:footnote>
  <w:footnote w:type="continuationSeparator" w:id="0">
    <w:p w14:paraId="6B350E83" w14:textId="77777777" w:rsidR="00255280" w:rsidRDefault="0025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407AD"/>
    <w:rsid w:val="001673F2"/>
    <w:rsid w:val="001C7CB6"/>
    <w:rsid w:val="00255280"/>
    <w:rsid w:val="00355958"/>
    <w:rsid w:val="004502A2"/>
    <w:rsid w:val="004C2244"/>
    <w:rsid w:val="00510A0C"/>
    <w:rsid w:val="00590AE5"/>
    <w:rsid w:val="00617A95"/>
    <w:rsid w:val="00786158"/>
    <w:rsid w:val="0079250A"/>
    <w:rsid w:val="008019BA"/>
    <w:rsid w:val="00992A06"/>
    <w:rsid w:val="00A909D3"/>
    <w:rsid w:val="00AA2295"/>
    <w:rsid w:val="00AC03EA"/>
    <w:rsid w:val="00B72C65"/>
    <w:rsid w:val="00C43FD7"/>
    <w:rsid w:val="00CA54E3"/>
    <w:rsid w:val="00D679B8"/>
    <w:rsid w:val="00DB5164"/>
    <w:rsid w:val="00DE08A9"/>
    <w:rsid w:val="00EE7B1D"/>
    <w:rsid w:val="00EF3ACB"/>
    <w:rsid w:val="00F124B6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3</cp:revision>
  <dcterms:created xsi:type="dcterms:W3CDTF">2020-09-18T00:08:00Z</dcterms:created>
  <dcterms:modified xsi:type="dcterms:W3CDTF">2020-09-18T00:09:00Z</dcterms:modified>
</cp:coreProperties>
</file>