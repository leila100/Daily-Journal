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1AF2E" w14:textId="72280D37" w:rsidR="008019BA" w:rsidRDefault="001047EB">
      <w:pPr>
        <w:pStyle w:val="Title"/>
      </w:pPr>
      <w:r>
        <w:t>Mon. 09/14/2020</w:t>
      </w:r>
    </w:p>
    <w:p w14:paraId="5CEA63C2" w14:textId="1A63A0B0" w:rsidR="008019BA" w:rsidRDefault="001047EB">
      <w:pPr>
        <w:pStyle w:val="Heading1"/>
      </w:pPr>
      <w:r>
        <w:t>Code:</w:t>
      </w:r>
    </w:p>
    <w:p w14:paraId="259F2815" w14:textId="65CD4BD4" w:rsidR="00AC03EA" w:rsidRDefault="001047EB" w:rsidP="00D70B8E">
      <w:pPr>
        <w:pStyle w:val="ListParagraph"/>
        <w:numPr>
          <w:ilvl w:val="0"/>
          <w:numId w:val="23"/>
        </w:numPr>
      </w:pPr>
      <w:r>
        <w:t xml:space="preserve">Solved </w:t>
      </w:r>
      <w:proofErr w:type="spellStart"/>
      <w:r>
        <w:t>CodeSignal</w:t>
      </w:r>
      <w:r w:rsidR="00AC03EA">
        <w:t>’s</w:t>
      </w:r>
      <w:proofErr w:type="spellEnd"/>
      <w:r>
        <w:t xml:space="preserve"> </w:t>
      </w:r>
      <w:proofErr w:type="spellStart"/>
      <w:r w:rsidR="00AC03EA">
        <w:t>ChristmasTree</w:t>
      </w:r>
      <w:proofErr w:type="spellEnd"/>
      <w:r w:rsidR="00AC03EA">
        <w:t xml:space="preserve"> problem. </w:t>
      </w:r>
      <w:hyperlink r:id="rId7" w:history="1">
        <w:r w:rsidR="00AC03EA" w:rsidRPr="00556DB6">
          <w:rPr>
            <w:rStyle w:val="Hyperlink"/>
          </w:rPr>
          <w:t>https://app.codesignal.com/arcade/code-arcade/spring-of-integration/FvMZwyYRsGaA7Q3A8/solutions</w:t>
        </w:r>
      </w:hyperlink>
    </w:p>
    <w:p w14:paraId="5DDA3FDC" w14:textId="42B2FDDF" w:rsidR="00AC03EA" w:rsidRDefault="00AC03EA" w:rsidP="00AC03EA">
      <w:pPr>
        <w:pStyle w:val="ListParagraph"/>
        <w:numPr>
          <w:ilvl w:val="1"/>
          <w:numId w:val="23"/>
        </w:numPr>
      </w:pPr>
      <w:r>
        <w:t>It was interesting and fun (not too challenging)</w:t>
      </w:r>
    </w:p>
    <w:p w14:paraId="67C2248F" w14:textId="7D0F0E7F" w:rsidR="00F8205E" w:rsidRDefault="00F8205E" w:rsidP="00F8205E">
      <w:pPr>
        <w:pStyle w:val="ListParagraph"/>
        <w:numPr>
          <w:ilvl w:val="0"/>
          <w:numId w:val="23"/>
        </w:numPr>
      </w:pPr>
      <w:r>
        <w:t>Continue working on Lambda Code challenge</w:t>
      </w:r>
    </w:p>
    <w:p w14:paraId="45AC23E2" w14:textId="74BD214A" w:rsidR="00F8205E" w:rsidRDefault="00F8205E" w:rsidP="00F8205E">
      <w:pPr>
        <w:pStyle w:val="ListParagraph"/>
        <w:numPr>
          <w:ilvl w:val="1"/>
          <w:numId w:val="23"/>
        </w:numPr>
      </w:pPr>
      <w:r>
        <w:t xml:space="preserve">Added styling using </w:t>
      </w:r>
      <w:proofErr w:type="spellStart"/>
      <w:r>
        <w:t>Reactstrap</w:t>
      </w:r>
      <w:proofErr w:type="spellEnd"/>
    </w:p>
    <w:p w14:paraId="16B31A15" w14:textId="29286C67" w:rsidR="0001624D" w:rsidRDefault="0001624D" w:rsidP="0001624D">
      <w:pPr>
        <w:pStyle w:val="ListParagraph"/>
        <w:numPr>
          <w:ilvl w:val="0"/>
          <w:numId w:val="23"/>
        </w:numPr>
      </w:pPr>
      <w:r>
        <w:t>Continue with the Typescript course on Udemy</w:t>
      </w:r>
    </w:p>
    <w:p w14:paraId="6BBB2CB1" w14:textId="1C19C352" w:rsidR="00F8205E" w:rsidRDefault="00F8205E" w:rsidP="00F8205E">
      <w:pPr>
        <w:pStyle w:val="Heading1"/>
      </w:pPr>
      <w:r>
        <w:t>Job:</w:t>
      </w:r>
    </w:p>
    <w:p w14:paraId="2D2E7057" w14:textId="5C7245AE" w:rsidR="00F8205E" w:rsidRDefault="00F8205E" w:rsidP="00F8205E">
      <w:pPr>
        <w:pStyle w:val="ListParagraph"/>
        <w:numPr>
          <w:ilvl w:val="0"/>
          <w:numId w:val="23"/>
        </w:numPr>
      </w:pPr>
      <w:r>
        <w:t>Applied to Bubble on jumpstart</w:t>
      </w:r>
    </w:p>
    <w:p w14:paraId="26E8058B" w14:textId="5AF5039C" w:rsidR="00F8205E" w:rsidRDefault="00F8205E" w:rsidP="00F8205E">
      <w:pPr>
        <w:pStyle w:val="ListParagraph"/>
        <w:numPr>
          <w:ilvl w:val="0"/>
          <w:numId w:val="23"/>
        </w:numPr>
      </w:pPr>
      <w:r>
        <w:t>Applied to a job on Mom Project</w:t>
      </w:r>
    </w:p>
    <w:p w14:paraId="04984D05" w14:textId="01A728DB" w:rsidR="00F8205E" w:rsidRDefault="00F8205E" w:rsidP="00F8205E">
      <w:pPr>
        <w:pStyle w:val="ListParagraph"/>
        <w:numPr>
          <w:ilvl w:val="0"/>
          <w:numId w:val="23"/>
        </w:numPr>
      </w:pPr>
      <w:r>
        <w:t xml:space="preserve">Had an info meeting with </w:t>
      </w:r>
      <w:hyperlink r:id="rId8" w:history="1">
        <w:r>
          <w:rPr>
            <w:rStyle w:val="msg-s-message-groupname"/>
            <w:rFonts w:ascii="Segoe UI" w:hAnsi="Segoe UI" w:cs="Segoe UI"/>
            <w:b/>
            <w:bCs/>
            <w:color w:val="665ED0"/>
            <w:bdr w:val="none" w:sz="0" w:space="0" w:color="auto" w:frame="1"/>
          </w:rPr>
          <w:t xml:space="preserve">Joshua </w:t>
        </w:r>
        <w:proofErr w:type="spellStart"/>
        <w:r>
          <w:rPr>
            <w:rStyle w:val="msg-s-message-groupname"/>
            <w:rFonts w:ascii="Segoe UI" w:hAnsi="Segoe UI" w:cs="Segoe UI"/>
            <w:b/>
            <w:bCs/>
            <w:color w:val="665ED0"/>
            <w:bdr w:val="none" w:sz="0" w:space="0" w:color="auto" w:frame="1"/>
          </w:rPr>
          <w:t>Lokken</w:t>
        </w:r>
        <w:proofErr w:type="spellEnd"/>
        <w:r>
          <w:rPr>
            <w:rStyle w:val="msg-s-message-groupname"/>
            <w:rFonts w:ascii="Segoe UI" w:hAnsi="Segoe UI" w:cs="Segoe UI"/>
            <w:b/>
            <w:bCs/>
            <w:color w:val="665ED0"/>
            <w:bdr w:val="none" w:sz="0" w:space="0" w:color="auto" w:frame="1"/>
          </w:rPr>
          <w:t> </w:t>
        </w:r>
      </w:hyperlink>
      <w:r>
        <w:t>from LinkedIn</w:t>
      </w:r>
    </w:p>
    <w:p w14:paraId="7E068A4E" w14:textId="22D69276" w:rsidR="00AC03EA" w:rsidRDefault="00AC03EA" w:rsidP="00AC03EA">
      <w:pPr>
        <w:pStyle w:val="Heading1"/>
      </w:pPr>
      <w:r>
        <w:t>Multi:</w:t>
      </w:r>
    </w:p>
    <w:p w14:paraId="1CBD8885" w14:textId="3F237576" w:rsidR="00AC03EA" w:rsidRDefault="00AC03EA" w:rsidP="00AC03EA">
      <w:pPr>
        <w:pStyle w:val="ListParagraph"/>
        <w:numPr>
          <w:ilvl w:val="0"/>
          <w:numId w:val="23"/>
        </w:numPr>
      </w:pPr>
      <w:r>
        <w:t>Decided to start logging because it would help with:</w:t>
      </w:r>
    </w:p>
    <w:p w14:paraId="7862057A" w14:textId="389DDF38" w:rsidR="00AC03EA" w:rsidRPr="00AC03EA" w:rsidRDefault="00AC03EA" w:rsidP="00AC03EA">
      <w:pPr>
        <w:pStyle w:val="ki"/>
        <w:numPr>
          <w:ilvl w:val="0"/>
          <w:numId w:val="24"/>
        </w:numPr>
        <w:shd w:val="clear" w:color="auto" w:fill="FFFFFF"/>
        <w:spacing w:line="525" w:lineRule="atLeast"/>
        <w:ind w:left="450"/>
        <w:rPr>
          <w:rFonts w:asciiTheme="minorHAnsi" w:hAnsiTheme="minorHAnsi" w:cstheme="minorHAnsi"/>
          <w:color w:val="424242"/>
        </w:rPr>
      </w:pPr>
      <w:r w:rsidRPr="00AC03EA">
        <w:rPr>
          <w:rFonts w:asciiTheme="minorHAnsi" w:hAnsiTheme="minorHAnsi" w:cstheme="minorHAnsi"/>
          <w:color w:val="424242"/>
        </w:rPr>
        <w:t>Remembering where I left off yesterday so I can get started quickly</w:t>
      </w:r>
    </w:p>
    <w:p w14:paraId="63791E9E" w14:textId="74465934" w:rsidR="00AC03EA" w:rsidRPr="00AC03EA" w:rsidRDefault="00AC03EA" w:rsidP="00AC03EA">
      <w:pPr>
        <w:pStyle w:val="ki"/>
        <w:numPr>
          <w:ilvl w:val="0"/>
          <w:numId w:val="24"/>
        </w:numPr>
        <w:shd w:val="clear" w:color="auto" w:fill="FFFFFF"/>
        <w:spacing w:line="525" w:lineRule="atLeast"/>
        <w:ind w:left="450"/>
        <w:rPr>
          <w:rFonts w:asciiTheme="minorHAnsi" w:hAnsiTheme="minorHAnsi" w:cstheme="minorHAnsi"/>
          <w:color w:val="424242"/>
        </w:rPr>
      </w:pPr>
      <w:r w:rsidRPr="00AC03EA">
        <w:rPr>
          <w:rFonts w:asciiTheme="minorHAnsi" w:hAnsiTheme="minorHAnsi" w:cstheme="minorHAnsi"/>
          <w:color w:val="424242"/>
        </w:rPr>
        <w:t xml:space="preserve">Having a record of how far </w:t>
      </w:r>
      <w:proofErr w:type="gramStart"/>
      <w:r w:rsidRPr="00AC03EA">
        <w:rPr>
          <w:rFonts w:asciiTheme="minorHAnsi" w:hAnsiTheme="minorHAnsi" w:cstheme="minorHAnsi"/>
          <w:color w:val="424242"/>
        </w:rPr>
        <w:t>I’ve</w:t>
      </w:r>
      <w:proofErr w:type="gramEnd"/>
      <w:r w:rsidRPr="00AC03EA">
        <w:rPr>
          <w:rFonts w:asciiTheme="minorHAnsi" w:hAnsiTheme="minorHAnsi" w:cstheme="minorHAnsi"/>
          <w:color w:val="424242"/>
        </w:rPr>
        <w:t xml:space="preserve"> come over a timespan</w:t>
      </w:r>
    </w:p>
    <w:p w14:paraId="389872A2" w14:textId="049DB04E" w:rsidR="00AC03EA" w:rsidRPr="00AC03EA" w:rsidRDefault="00AC03EA" w:rsidP="00AC03EA">
      <w:pPr>
        <w:pStyle w:val="ki"/>
        <w:numPr>
          <w:ilvl w:val="0"/>
          <w:numId w:val="24"/>
        </w:numPr>
        <w:shd w:val="clear" w:color="auto" w:fill="FFFFFF"/>
        <w:spacing w:line="525" w:lineRule="atLeast"/>
        <w:ind w:left="450"/>
        <w:rPr>
          <w:rFonts w:asciiTheme="minorHAnsi" w:hAnsiTheme="minorHAnsi" w:cstheme="minorHAnsi"/>
          <w:color w:val="424242"/>
        </w:rPr>
      </w:pPr>
      <w:r w:rsidRPr="00AC03EA">
        <w:rPr>
          <w:rFonts w:asciiTheme="minorHAnsi" w:hAnsiTheme="minorHAnsi" w:cstheme="minorHAnsi"/>
          <w:color w:val="424242"/>
        </w:rPr>
        <w:t>Keeping a written memory of everything I worked on for my resume/portfolio/salary negotiation/</w:t>
      </w:r>
      <w:proofErr w:type="spellStart"/>
      <w:r w:rsidRPr="00AC03EA">
        <w:rPr>
          <w:rFonts w:asciiTheme="minorHAnsi" w:hAnsiTheme="minorHAnsi" w:cstheme="minorHAnsi"/>
          <w:color w:val="424242"/>
        </w:rPr>
        <w:t>etc</w:t>
      </w:r>
      <w:proofErr w:type="spellEnd"/>
    </w:p>
    <w:p w14:paraId="4B728585" w14:textId="11EF8953" w:rsidR="00AC03EA" w:rsidRPr="00AC03EA" w:rsidRDefault="00AC03EA" w:rsidP="00AC03EA">
      <w:pPr>
        <w:pStyle w:val="ki"/>
        <w:numPr>
          <w:ilvl w:val="0"/>
          <w:numId w:val="24"/>
        </w:numPr>
        <w:shd w:val="clear" w:color="auto" w:fill="FFFFFF"/>
        <w:spacing w:line="525" w:lineRule="atLeast"/>
        <w:ind w:left="450"/>
        <w:rPr>
          <w:rFonts w:asciiTheme="minorHAnsi" w:hAnsiTheme="minorHAnsi" w:cstheme="minorHAnsi"/>
          <w:color w:val="424242"/>
        </w:rPr>
      </w:pPr>
      <w:r w:rsidRPr="00AC03EA">
        <w:rPr>
          <w:rFonts w:asciiTheme="minorHAnsi" w:hAnsiTheme="minorHAnsi" w:cstheme="minorHAnsi"/>
          <w:color w:val="424242"/>
        </w:rPr>
        <w:t xml:space="preserve">Flagging </w:t>
      </w:r>
      <w:proofErr w:type="gramStart"/>
      <w:r w:rsidRPr="00AC03EA">
        <w:rPr>
          <w:rFonts w:asciiTheme="minorHAnsi" w:hAnsiTheme="minorHAnsi" w:cstheme="minorHAnsi"/>
          <w:color w:val="424242"/>
        </w:rPr>
        <w:t>things</w:t>
      </w:r>
      <w:proofErr w:type="gramEnd"/>
      <w:r w:rsidRPr="00AC03EA">
        <w:rPr>
          <w:rFonts w:asciiTheme="minorHAnsi" w:hAnsiTheme="minorHAnsi" w:cstheme="minorHAnsi"/>
          <w:color w:val="424242"/>
        </w:rPr>
        <w:t xml:space="preserve"> I did not understand for later review</w:t>
      </w:r>
    </w:p>
    <w:p w14:paraId="037922E6" w14:textId="2D2EF68A" w:rsidR="00AC03EA" w:rsidRPr="00AC03EA" w:rsidRDefault="00AC03EA" w:rsidP="00AC03EA">
      <w:pPr>
        <w:pStyle w:val="ki"/>
        <w:numPr>
          <w:ilvl w:val="0"/>
          <w:numId w:val="24"/>
        </w:numPr>
        <w:shd w:val="clear" w:color="auto" w:fill="FFFFFF"/>
        <w:spacing w:line="525" w:lineRule="atLeast"/>
        <w:ind w:left="450"/>
        <w:rPr>
          <w:rFonts w:asciiTheme="minorHAnsi" w:hAnsiTheme="minorHAnsi" w:cstheme="minorHAnsi"/>
          <w:color w:val="424242"/>
        </w:rPr>
      </w:pPr>
      <w:r w:rsidRPr="00AC03EA">
        <w:rPr>
          <w:rFonts w:asciiTheme="minorHAnsi" w:hAnsiTheme="minorHAnsi" w:cstheme="minorHAnsi"/>
          <w:color w:val="424242"/>
        </w:rPr>
        <w:t>Saving links to solutions that solved a problem so I can look them up later if I have the same problem</w:t>
      </w:r>
    </w:p>
    <w:p w14:paraId="22CA1315" w14:textId="378618C6" w:rsidR="00AC03EA" w:rsidRPr="00AC03EA" w:rsidRDefault="00AC03EA" w:rsidP="00AC03EA">
      <w:pPr>
        <w:pStyle w:val="ki"/>
        <w:numPr>
          <w:ilvl w:val="0"/>
          <w:numId w:val="24"/>
        </w:numPr>
        <w:shd w:val="clear" w:color="auto" w:fill="FFFFFF"/>
        <w:spacing w:line="525" w:lineRule="atLeast"/>
        <w:ind w:left="450"/>
        <w:rPr>
          <w:rFonts w:asciiTheme="minorHAnsi" w:hAnsiTheme="minorHAnsi" w:cstheme="minorHAnsi"/>
          <w:color w:val="424242"/>
        </w:rPr>
      </w:pPr>
      <w:r w:rsidRPr="00AC03EA">
        <w:rPr>
          <w:rFonts w:asciiTheme="minorHAnsi" w:hAnsiTheme="minorHAnsi" w:cstheme="minorHAnsi"/>
          <w:color w:val="424242"/>
        </w:rPr>
        <w:t>VENTING FRUSTRATION!</w:t>
      </w:r>
    </w:p>
    <w:p w14:paraId="3FA4B755" w14:textId="7CD778C4" w:rsidR="00AC03EA" w:rsidRDefault="00AC03EA" w:rsidP="00AC03EA">
      <w:pPr>
        <w:pStyle w:val="ListParagraph"/>
        <w:numPr>
          <w:ilvl w:val="0"/>
          <w:numId w:val="23"/>
        </w:numPr>
      </w:pPr>
      <w:r>
        <w:t>Decided to start 100DaysOfCode challenge (I did share it on LinkedIn and Twitter)</w:t>
      </w:r>
    </w:p>
    <w:sectPr w:rsidR="00AC03EA">
      <w:footerReference w:type="default" r:id="rId9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7FB9C" w14:textId="77777777" w:rsidR="00733B60" w:rsidRDefault="00733B60">
      <w:pPr>
        <w:spacing w:after="0" w:line="240" w:lineRule="auto"/>
      </w:pPr>
      <w:r>
        <w:separator/>
      </w:r>
    </w:p>
  </w:endnote>
  <w:endnote w:type="continuationSeparator" w:id="0">
    <w:p w14:paraId="720CA28C" w14:textId="77777777" w:rsidR="00733B60" w:rsidRDefault="0073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5E6F5" w14:textId="77777777" w:rsidR="008019BA" w:rsidRDefault="00617A9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CE615" w14:textId="77777777" w:rsidR="00733B60" w:rsidRDefault="00733B60">
      <w:pPr>
        <w:spacing w:after="0" w:line="240" w:lineRule="auto"/>
      </w:pPr>
      <w:r>
        <w:separator/>
      </w:r>
    </w:p>
  </w:footnote>
  <w:footnote w:type="continuationSeparator" w:id="0">
    <w:p w14:paraId="36D99B6B" w14:textId="77777777" w:rsidR="00733B60" w:rsidRDefault="00733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34F7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28F"/>
    <w:multiLevelType w:val="multilevel"/>
    <w:tmpl w:val="EE5A841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67B0802"/>
    <w:multiLevelType w:val="multilevel"/>
    <w:tmpl w:val="BFA0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A5080"/>
    <w:multiLevelType w:val="multilevel"/>
    <w:tmpl w:val="44F26F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B25C7"/>
    <w:multiLevelType w:val="hybridMultilevel"/>
    <w:tmpl w:val="A88A30F4"/>
    <w:lvl w:ilvl="0" w:tplc="601A638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8"/>
  </w:num>
  <w:num w:numId="17">
    <w:abstractNumId w:val="17"/>
  </w:num>
  <w:num w:numId="18">
    <w:abstractNumId w:val="10"/>
  </w:num>
  <w:num w:numId="19">
    <w:abstractNumId w:val="14"/>
  </w:num>
  <w:num w:numId="20">
    <w:abstractNumId w:val="16"/>
  </w:num>
  <w:num w:numId="21">
    <w:abstractNumId w:val="13"/>
  </w:num>
  <w:num w:numId="22">
    <w:abstractNumId w:val="11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CB"/>
    <w:rsid w:val="0001624D"/>
    <w:rsid w:val="001047EB"/>
    <w:rsid w:val="001C7CB6"/>
    <w:rsid w:val="00355958"/>
    <w:rsid w:val="004502A2"/>
    <w:rsid w:val="004C2244"/>
    <w:rsid w:val="00510A0C"/>
    <w:rsid w:val="00590AE5"/>
    <w:rsid w:val="00617A95"/>
    <w:rsid w:val="00733B60"/>
    <w:rsid w:val="00786158"/>
    <w:rsid w:val="0079250A"/>
    <w:rsid w:val="008019BA"/>
    <w:rsid w:val="00992A06"/>
    <w:rsid w:val="00A909D3"/>
    <w:rsid w:val="00AA2295"/>
    <w:rsid w:val="00AC03EA"/>
    <w:rsid w:val="00D679B8"/>
    <w:rsid w:val="00DE08A9"/>
    <w:rsid w:val="00EF3ACB"/>
    <w:rsid w:val="00F124B6"/>
    <w:rsid w:val="00F8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90475"/>
  <w15:chartTrackingRefBased/>
  <w15:docId w15:val="{3C267F52-EAC8-4D38-A4A1-F81B7B58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0A"/>
  </w:style>
  <w:style w:type="paragraph" w:styleId="Heading1">
    <w:name w:val="heading 1"/>
    <w:basedOn w:val="Normal"/>
    <w:next w:val="Normal"/>
    <w:link w:val="Heading1Char"/>
    <w:uiPriority w:val="9"/>
    <w:qFormat/>
    <w:rsid w:val="0079250A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9250A"/>
    <w:pPr>
      <w:pBdr>
        <w:bottom w:val="single" w:sz="48" w:space="22" w:color="BF5B00" w:themeColor="accent1" w:themeShade="BF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9250A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250A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rFonts w:eastAsiaTheme="minorEastAsia"/>
      <w:color w:val="BF5B00" w:themeColor="accent1" w:themeShade="BF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7A95"/>
    <w:rPr>
      <w:color w:val="595959" w:themeColor="text1" w:themeTint="A6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rFonts w:eastAsiaTheme="minorEastAsia"/>
      <w:i/>
      <w:iCs/>
      <w:color w:val="BF5B00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7A9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7A9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7A9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A9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A9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7A9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A9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A9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17A95"/>
    <w:rPr>
      <w:color w:val="9B4A06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7A9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7A95"/>
    <w:rPr>
      <w:rFonts w:ascii="Consolas" w:hAnsi="Consolas"/>
      <w:sz w:val="22"/>
      <w:szCs w:val="21"/>
    </w:rPr>
  </w:style>
  <w:style w:type="paragraph" w:styleId="ListParagraph">
    <w:name w:val="List Paragraph"/>
    <w:basedOn w:val="Normal"/>
    <w:uiPriority w:val="34"/>
    <w:unhideWhenUsed/>
    <w:qFormat/>
    <w:rsid w:val="001047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3EA"/>
    <w:rPr>
      <w:color w:val="605E5C"/>
      <w:shd w:val="clear" w:color="auto" w:fill="E1DFDD"/>
    </w:rPr>
  </w:style>
  <w:style w:type="paragraph" w:customStyle="1" w:styleId="ki">
    <w:name w:val="ki"/>
    <w:basedOn w:val="Normal"/>
    <w:rsid w:val="00AC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msg-s-message-groupname">
    <w:name w:val="msg-s-message-group__name"/>
    <w:basedOn w:val="DefaultParagraphFont"/>
    <w:rsid w:val="00F82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hualokk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codesignal.com/arcade/code-arcade/spring-of-integration/FvMZwyYRsGaA7Q3A8/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la\AppData\Roaming\Microsoft\Templates\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berrouayel</cp:lastModifiedBy>
  <cp:revision>2</cp:revision>
  <dcterms:created xsi:type="dcterms:W3CDTF">2020-09-16T20:29:00Z</dcterms:created>
  <dcterms:modified xsi:type="dcterms:W3CDTF">2020-09-16T20:29:00Z</dcterms:modified>
</cp:coreProperties>
</file>