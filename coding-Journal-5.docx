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AF2E" w14:textId="5178DAEC" w:rsidR="008019BA" w:rsidRDefault="001047EB">
      <w:pPr>
        <w:pStyle w:val="Title"/>
      </w:pPr>
      <w:r>
        <w:t>Mon. 09/1</w:t>
      </w:r>
      <w:r w:rsidR="00836DD2">
        <w:t>8</w:t>
      </w:r>
      <w:r>
        <w:t>/2020</w:t>
      </w:r>
    </w:p>
    <w:p w14:paraId="5CEA63C2" w14:textId="1A63A0B0" w:rsidR="008019BA" w:rsidRDefault="001047EB">
      <w:pPr>
        <w:pStyle w:val="Heading1"/>
      </w:pPr>
      <w:r>
        <w:t>Code:</w:t>
      </w:r>
    </w:p>
    <w:p w14:paraId="0F561F1E" w14:textId="62726262" w:rsidR="00EE7B1D" w:rsidRDefault="00EE7B1D" w:rsidP="0001624D">
      <w:pPr>
        <w:pStyle w:val="ListParagraph"/>
        <w:numPr>
          <w:ilvl w:val="0"/>
          <w:numId w:val="23"/>
        </w:numPr>
      </w:pPr>
      <w:r>
        <w:t>Continued with the Typescript course on Udemy.</w:t>
      </w:r>
      <w:r w:rsidR="00F30045">
        <w:t xml:space="preserve"> Finished React part. Was dated. No React Hooks!</w:t>
      </w:r>
    </w:p>
    <w:p w14:paraId="55AB918F" w14:textId="474EEEE9" w:rsidR="001673F2" w:rsidRDefault="001673F2" w:rsidP="0001624D">
      <w:pPr>
        <w:pStyle w:val="ListParagraph"/>
        <w:numPr>
          <w:ilvl w:val="0"/>
          <w:numId w:val="23"/>
        </w:numPr>
      </w:pPr>
      <w:r>
        <w:t>Solved</w:t>
      </w:r>
      <w:r w:rsidR="00836DD2">
        <w:t xml:space="preserve"> 4 of the </w:t>
      </w:r>
      <w:r>
        <w:t>CodeSignal</w:t>
      </w:r>
      <w:r w:rsidR="00836DD2">
        <w:t xml:space="preserve"> company’s </w:t>
      </w:r>
      <w:r>
        <w:t>proble</w:t>
      </w:r>
      <w:r w:rsidR="00836DD2">
        <w:t>ms. Need to solve faster.</w:t>
      </w:r>
    </w:p>
    <w:p w14:paraId="6BBB2CB1" w14:textId="1C19C352" w:rsidR="00F8205E" w:rsidRDefault="00F8205E" w:rsidP="00F8205E">
      <w:pPr>
        <w:pStyle w:val="Heading1"/>
      </w:pPr>
      <w:r>
        <w:t>Job:</w:t>
      </w:r>
    </w:p>
    <w:p w14:paraId="631B2183" w14:textId="77777777" w:rsidR="00C43FD7" w:rsidRDefault="00C43FD7" w:rsidP="00AC03EA">
      <w:pPr>
        <w:pStyle w:val="Heading1"/>
      </w:pPr>
    </w:p>
    <w:p w14:paraId="7E068A4E" w14:textId="3A304978" w:rsidR="00AC03EA" w:rsidRDefault="00AC03EA" w:rsidP="00AC03EA">
      <w:pPr>
        <w:pStyle w:val="Heading1"/>
      </w:pPr>
      <w:r>
        <w:t>Multi:</w:t>
      </w:r>
    </w:p>
    <w:p w14:paraId="697F5EDA" w14:textId="18F618F7" w:rsidR="00836DD2" w:rsidRPr="00836DD2" w:rsidRDefault="00836DD2" w:rsidP="00836DD2">
      <w:pPr>
        <w:pStyle w:val="ListParagraph"/>
        <w:numPr>
          <w:ilvl w:val="0"/>
          <w:numId w:val="23"/>
        </w:numPr>
        <w:rPr>
          <w:rFonts w:cstheme="minorHAnsi"/>
        </w:rPr>
      </w:pPr>
      <w:r>
        <w:t xml:space="preserve">Attended The </w:t>
      </w:r>
      <w:r w:rsidRPr="00836DD2">
        <w:rPr>
          <w:rFonts w:cstheme="minorHAnsi"/>
        </w:rPr>
        <w:t xml:space="preserve">Mom Project’s </w:t>
      </w:r>
      <w:r w:rsidRPr="00836DD2">
        <w:rPr>
          <w:rFonts w:cstheme="minorHAnsi"/>
          <w:shd w:val="clear" w:color="auto" w:fill="FFFFFF"/>
        </w:rPr>
        <w:t>Unity Hour: Negotiation &amp; Compensation 101</w:t>
      </w:r>
    </w:p>
    <w:sectPr w:rsidR="00836DD2" w:rsidRPr="00836DD2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43A8C" w14:textId="77777777" w:rsidR="00D20420" w:rsidRDefault="00D20420">
      <w:pPr>
        <w:spacing w:after="0" w:line="240" w:lineRule="auto"/>
      </w:pPr>
      <w:r>
        <w:separator/>
      </w:r>
    </w:p>
  </w:endnote>
  <w:endnote w:type="continuationSeparator" w:id="0">
    <w:p w14:paraId="6A4EF473" w14:textId="77777777" w:rsidR="00D20420" w:rsidRDefault="00D2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5E6F5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65E8C" w14:textId="77777777" w:rsidR="00D20420" w:rsidRDefault="00D20420">
      <w:pPr>
        <w:spacing w:after="0" w:line="240" w:lineRule="auto"/>
      </w:pPr>
      <w:r>
        <w:separator/>
      </w:r>
    </w:p>
  </w:footnote>
  <w:footnote w:type="continuationSeparator" w:id="0">
    <w:p w14:paraId="15131357" w14:textId="77777777" w:rsidR="00D20420" w:rsidRDefault="00D20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7B0802"/>
    <w:multiLevelType w:val="multilevel"/>
    <w:tmpl w:val="BFA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B25C7"/>
    <w:multiLevelType w:val="hybridMultilevel"/>
    <w:tmpl w:val="A88A30F4"/>
    <w:lvl w:ilvl="0" w:tplc="601A638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B"/>
    <w:rsid w:val="0001624D"/>
    <w:rsid w:val="001047EB"/>
    <w:rsid w:val="001407AD"/>
    <w:rsid w:val="001673F2"/>
    <w:rsid w:val="001C7CB6"/>
    <w:rsid w:val="00255280"/>
    <w:rsid w:val="00355958"/>
    <w:rsid w:val="004502A2"/>
    <w:rsid w:val="004C2244"/>
    <w:rsid w:val="00510A0C"/>
    <w:rsid w:val="00590AE5"/>
    <w:rsid w:val="00617A95"/>
    <w:rsid w:val="006B555C"/>
    <w:rsid w:val="00786158"/>
    <w:rsid w:val="0079250A"/>
    <w:rsid w:val="008019BA"/>
    <w:rsid w:val="00836DD2"/>
    <w:rsid w:val="00992A06"/>
    <w:rsid w:val="00A909D3"/>
    <w:rsid w:val="00AA2295"/>
    <w:rsid w:val="00AC03EA"/>
    <w:rsid w:val="00B72C65"/>
    <w:rsid w:val="00C43FD7"/>
    <w:rsid w:val="00CA54E3"/>
    <w:rsid w:val="00D20420"/>
    <w:rsid w:val="00D679B8"/>
    <w:rsid w:val="00DB5164"/>
    <w:rsid w:val="00DE08A9"/>
    <w:rsid w:val="00EE7B1D"/>
    <w:rsid w:val="00EF3ACB"/>
    <w:rsid w:val="00F124B6"/>
    <w:rsid w:val="00F30045"/>
    <w:rsid w:val="00F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0475"/>
  <w15:chartTrackingRefBased/>
  <w15:docId w15:val="{3C267F52-EAC8-4D38-A4A1-F81B7B5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1047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3EA"/>
    <w:rPr>
      <w:color w:val="605E5C"/>
      <w:shd w:val="clear" w:color="auto" w:fill="E1DFDD"/>
    </w:rPr>
  </w:style>
  <w:style w:type="paragraph" w:customStyle="1" w:styleId="ki">
    <w:name w:val="ki"/>
    <w:basedOn w:val="Normal"/>
    <w:rsid w:val="00AC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msg-s-message-groupname">
    <w:name w:val="msg-s-message-group__name"/>
    <w:basedOn w:val="DefaultParagraphFont"/>
    <w:rsid w:val="00F8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la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berrouayel</cp:lastModifiedBy>
  <cp:revision>4</cp:revision>
  <dcterms:created xsi:type="dcterms:W3CDTF">2020-09-19T00:17:00Z</dcterms:created>
  <dcterms:modified xsi:type="dcterms:W3CDTF">2020-09-19T00:19:00Z</dcterms:modified>
</cp:coreProperties>
</file>